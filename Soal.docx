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A474C6" w14:paraId="6F44EADE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BC6B" w14:textId="77777777" w:rsidR="00A474C6" w:rsidRDefault="00A474C6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FF042F0" w14:textId="77777777" w:rsidR="00A474C6" w:rsidRDefault="00A474C6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C53E3BD" wp14:editId="4954ADC4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4C6" w14:paraId="20D9D621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A8734" w14:textId="77777777" w:rsidR="00733E72" w:rsidRPr="00CA7BA1" w:rsidRDefault="00733E72" w:rsidP="00733E72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2CDAEBFA" w14:textId="4F719761" w:rsidR="00A474C6" w:rsidRPr="00212F2F" w:rsidRDefault="00733E72" w:rsidP="00733E72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59BB0C8" w14:textId="77777777" w:rsidR="00A474C6" w:rsidRDefault="00A474C6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A474C6" w14:paraId="3D285535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71EC" w14:textId="77777777" w:rsidR="00A474C6" w:rsidRDefault="00A474C6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3764F1" w14:textId="45E80DD9" w:rsidR="00A474C6" w:rsidRDefault="00D8718D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D8718D">
              <w:rPr>
                <w:rFonts w:ascii="Arial" w:hAnsi="Arial" w:cs="Arial"/>
                <w:b/>
                <w:sz w:val="20"/>
              </w:rPr>
              <w:t>E212-COMP6176-LF07-00</w:t>
            </w:r>
          </w:p>
        </w:tc>
      </w:tr>
      <w:tr w:rsidR="00A474C6" w14:paraId="0655DF1F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599C0F" w14:textId="613C9C3A" w:rsidR="00A474C6" w:rsidRPr="00D61840" w:rsidRDefault="00A474C6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</w:t>
            </w:r>
            <w:proofErr w:type="spellStart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8759D5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8759D5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BC4C211" w14:textId="77777777" w:rsidR="00A474C6" w:rsidRDefault="00A474C6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75D4CAE" w14:textId="77777777" w:rsidR="00A474C6" w:rsidRDefault="00A474C6" w:rsidP="00A474C6">
      <w:pPr>
        <w:ind w:left="360"/>
        <w:jc w:val="both"/>
        <w:rPr>
          <w:lang w:val="id-ID"/>
        </w:rPr>
      </w:pPr>
    </w:p>
    <w:p w14:paraId="4F34B0C7" w14:textId="77777777" w:rsidR="006B31F3" w:rsidRDefault="006B31F3" w:rsidP="006B31F3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36E953D" w14:textId="77777777" w:rsidR="006B31F3" w:rsidRDefault="006B31F3" w:rsidP="006B31F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>
        <w:rPr>
          <w:rStyle w:val="longtext"/>
          <w:i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346021EC" w14:textId="77777777" w:rsidR="006B31F3" w:rsidRDefault="006B31F3" w:rsidP="006B31F3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67022FA0" w14:textId="77777777" w:rsidR="006B31F3" w:rsidRDefault="006B31F3" w:rsidP="006B31F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59EA059C" w14:textId="77777777" w:rsidR="006B31F3" w:rsidRDefault="006B31F3" w:rsidP="006B31F3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01E60E83" w14:textId="77777777" w:rsidR="006B31F3" w:rsidRDefault="006B31F3" w:rsidP="006B31F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71C76D16" w14:textId="77777777" w:rsidR="006B31F3" w:rsidRDefault="006B31F3" w:rsidP="006B31F3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0AB0D95D" w14:textId="77777777" w:rsidR="006B31F3" w:rsidRDefault="006B31F3" w:rsidP="006B31F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D8F6C46" w14:textId="77777777" w:rsidR="006B31F3" w:rsidRDefault="006B31F3" w:rsidP="006B31F3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423988B4" w14:textId="77777777" w:rsidR="006B31F3" w:rsidRDefault="006B31F3" w:rsidP="006B31F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>,</w:t>
      </w:r>
    </w:p>
    <w:p w14:paraId="343E41F9" w14:textId="77777777" w:rsidR="006B31F3" w:rsidRDefault="006B31F3" w:rsidP="006B31F3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375CC77" w14:textId="77777777" w:rsidR="006B31F3" w:rsidRDefault="006B31F3" w:rsidP="006B31F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931D75B" w14:textId="77777777" w:rsidR="006B31F3" w:rsidRDefault="006B31F3" w:rsidP="006B31F3">
      <w:pPr>
        <w:numPr>
          <w:ilvl w:val="2"/>
          <w:numId w:val="21"/>
        </w:numPr>
        <w:spacing w:line="360" w:lineRule="auto"/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381FAE01" w14:textId="77777777" w:rsidR="006B31F3" w:rsidRDefault="006B31F3" w:rsidP="006B31F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32631E14" w14:textId="77777777" w:rsidR="006B31F3" w:rsidRDefault="006B31F3" w:rsidP="006B31F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F85A435" w14:textId="77777777" w:rsidR="006B31F3" w:rsidRDefault="006B31F3" w:rsidP="006B31F3">
      <w:pPr>
        <w:numPr>
          <w:ilvl w:val="0"/>
          <w:numId w:val="20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4F94EE8" w14:textId="77777777" w:rsidR="006B31F3" w:rsidRDefault="006B31F3" w:rsidP="006B31F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B550953" w14:textId="77777777" w:rsidR="006B31F3" w:rsidRDefault="006B31F3" w:rsidP="006B31F3">
      <w:pPr>
        <w:spacing w:line="360" w:lineRule="auto"/>
        <w:ind w:left="360" w:hanging="360"/>
      </w:pPr>
    </w:p>
    <w:p w14:paraId="18539656" w14:textId="77777777" w:rsidR="006B31F3" w:rsidRDefault="006B31F3" w:rsidP="006B31F3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9BB2B45" w14:textId="77777777" w:rsidR="006B31F3" w:rsidRDefault="006B31F3" w:rsidP="006B31F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7C77E196" w14:textId="77777777" w:rsidR="006B31F3" w:rsidRDefault="006B31F3" w:rsidP="006B31F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E162A6F" w14:textId="77777777" w:rsidR="006B31F3" w:rsidRDefault="006B31F3" w:rsidP="006B31F3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14D32019" w14:textId="37882B2D" w:rsidR="006B31F3" w:rsidRDefault="006B31F3" w:rsidP="006B31F3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x-none" w:eastAsia="x-none"/>
        </w:rPr>
        <w:t>have</w:t>
      </w:r>
      <w:proofErr w:type="spellEnd"/>
      <w:r>
        <w:rPr>
          <w:i/>
          <w:sz w:val="20"/>
          <w:szCs w:val="20"/>
          <w:lang w:val="x-none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proofErr w:type="spellStart"/>
      <w:r>
        <w:rPr>
          <w:i/>
          <w:sz w:val="20"/>
          <w:szCs w:val="20"/>
          <w:lang w:val="x-none" w:eastAsia="x-none"/>
        </w:rPr>
        <w:t>so</w:t>
      </w:r>
      <w:proofErr w:type="spellEnd"/>
      <w:r>
        <w:rPr>
          <w:i/>
          <w:sz w:val="20"/>
          <w:szCs w:val="20"/>
          <w:lang w:val="x-none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7DED1C36" w14:textId="77777777" w:rsidR="006B31F3" w:rsidRDefault="006B31F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02832751" w14:textId="77777777" w:rsidR="00A474C6" w:rsidRPr="004875D4" w:rsidRDefault="00A474C6" w:rsidP="006B31F3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 w:eastAsia="x-none"/>
        </w:rPr>
        <w:lastRenderedPageBreak/>
        <w:t>Persentase</w:t>
      </w:r>
      <w:r w:rsidRPr="004875D4">
        <w:rPr>
          <w:lang w:val="id-ID"/>
        </w:rPr>
        <w:t xml:space="preserve">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C8805CB" w14:textId="77777777" w:rsidR="00A474C6" w:rsidRPr="006B31F3" w:rsidRDefault="00A474C6" w:rsidP="006B31F3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proofErr w:type="spellStart"/>
      <w:r w:rsidRPr="006B31F3">
        <w:rPr>
          <w:i/>
          <w:iCs/>
          <w:sz w:val="20"/>
          <w:szCs w:val="20"/>
          <w:lang w:val="x-none" w:eastAsia="x-none"/>
        </w:rPr>
        <w:t>Marking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percentage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for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this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subject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is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described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as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follows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>:</w:t>
      </w:r>
    </w:p>
    <w:p w14:paraId="095345DF" w14:textId="77777777" w:rsidR="00A474C6" w:rsidRPr="00BE3C75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1E3DB7" w:rsidRPr="002B1798" w14:paraId="2B53BBC3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5AAC2FA3" w14:textId="77777777" w:rsidR="001E3DB7" w:rsidRPr="002B1798" w:rsidRDefault="001E3DB7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1AAC5FD3" w14:textId="77777777" w:rsidR="001E3DB7" w:rsidRPr="002B1798" w:rsidRDefault="001E3DB7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E4F2CC" w14:textId="77777777" w:rsidR="001E3DB7" w:rsidRPr="002B1798" w:rsidRDefault="001E3DB7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27437173" w14:textId="77777777" w:rsidR="001E3DB7" w:rsidRPr="002B1798" w:rsidRDefault="001E3DB7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1E3DB7" w14:paraId="59F51E1E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4656FF82" w14:textId="77777777" w:rsidR="001E3DB7" w:rsidRPr="00D10870" w:rsidRDefault="001E3DB7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1294E5A3" w14:textId="77777777" w:rsidR="001E3DB7" w:rsidRPr="00D10870" w:rsidRDefault="001E3DB7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7FD596AC" w14:textId="77777777" w:rsidR="00A474C6" w:rsidRPr="00571235" w:rsidRDefault="00A474C6" w:rsidP="006B31F3">
      <w:pPr>
        <w:numPr>
          <w:ilvl w:val="0"/>
          <w:numId w:val="20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00237A6" w14:textId="77777777" w:rsidR="00A474C6" w:rsidRPr="006B31F3" w:rsidRDefault="00A474C6" w:rsidP="006B31F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proofErr w:type="spellStart"/>
      <w:r w:rsidRPr="006B31F3">
        <w:rPr>
          <w:i/>
          <w:iCs/>
          <w:sz w:val="20"/>
          <w:szCs w:val="20"/>
          <w:lang w:val="x-none" w:eastAsia="x-none"/>
        </w:rPr>
        <w:t>Software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will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be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used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in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this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subject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are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described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as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follows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>:</w:t>
      </w:r>
      <w:r w:rsidRPr="006B31F3">
        <w:rPr>
          <w:rStyle w:val="longtext"/>
          <w:i/>
          <w:iCs/>
          <w:sz w:val="18"/>
          <w:szCs w:val="18"/>
        </w:rPr>
        <w:t xml:space="preserve"> </w:t>
      </w:r>
    </w:p>
    <w:p w14:paraId="301DBC30" w14:textId="77777777" w:rsidR="00A474C6" w:rsidRPr="006E5FEB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A474C6" w14:paraId="3BCB2075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FC951F4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959F9A5" w14:textId="77777777" w:rsidR="00A474C6" w:rsidRPr="00290165" w:rsidRDefault="00A474C6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A474C6" w14:paraId="5F36F67C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7AA90975" w14:textId="3F72538C" w:rsidR="00A474C6" w:rsidRPr="00644F9A" w:rsidRDefault="00A474C6" w:rsidP="009405AB">
            <w:r w:rsidRPr="00644F9A">
              <w:t xml:space="preserve">Adobe Photoshop CC </w:t>
            </w:r>
            <w:r w:rsidR="007B21E7">
              <w:t>2020</w:t>
            </w:r>
          </w:p>
          <w:p w14:paraId="41DCCF5B" w14:textId="77777777" w:rsidR="00A474C6" w:rsidRDefault="00A474C6" w:rsidP="009405AB">
            <w:r w:rsidRPr="00644F9A">
              <w:t>Visual Studio Code</w:t>
            </w:r>
          </w:p>
          <w:p w14:paraId="4F0BA7A8" w14:textId="103F3C65" w:rsidR="00A474C6" w:rsidRPr="00846160" w:rsidRDefault="00A474C6" w:rsidP="009405AB">
            <w:r>
              <w:t>jQuery 3</w:t>
            </w:r>
            <w:r w:rsidR="00F424B7">
              <w:t>.5.1</w:t>
            </w:r>
          </w:p>
          <w:p w14:paraId="0D2BAA75" w14:textId="77777777" w:rsidR="00A474C6" w:rsidRPr="00D10870" w:rsidRDefault="00A474C6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5A9AE4C9" w14:textId="77777777" w:rsidR="00A474C6" w:rsidRDefault="00A474C6" w:rsidP="006B31F3">
      <w:pPr>
        <w:numPr>
          <w:ilvl w:val="0"/>
          <w:numId w:val="20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347E8E3" w14:textId="77777777" w:rsidR="00A474C6" w:rsidRPr="006B31F3" w:rsidRDefault="00A474C6" w:rsidP="006B31F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proofErr w:type="spellStart"/>
      <w:r w:rsidRPr="006B31F3">
        <w:rPr>
          <w:i/>
          <w:iCs/>
          <w:sz w:val="20"/>
          <w:szCs w:val="20"/>
          <w:lang w:val="x-none" w:eastAsia="x-none"/>
        </w:rPr>
        <w:t>File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extensions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should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be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included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in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assignment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and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project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collection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for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this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subject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are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described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 xml:space="preserve"> as </w:t>
      </w:r>
      <w:proofErr w:type="spellStart"/>
      <w:r w:rsidRPr="006B31F3">
        <w:rPr>
          <w:i/>
          <w:iCs/>
          <w:sz w:val="20"/>
          <w:szCs w:val="20"/>
          <w:lang w:val="x-none" w:eastAsia="x-none"/>
        </w:rPr>
        <w:t>follows</w:t>
      </w:r>
      <w:proofErr w:type="spellEnd"/>
      <w:r w:rsidRPr="006B31F3">
        <w:rPr>
          <w:i/>
          <w:iCs/>
          <w:sz w:val="20"/>
          <w:szCs w:val="20"/>
          <w:lang w:val="x-none" w:eastAsia="x-none"/>
        </w:rPr>
        <w:t>:</w:t>
      </w:r>
      <w:r w:rsidRPr="006B31F3">
        <w:rPr>
          <w:rStyle w:val="longtext"/>
          <w:i/>
          <w:iCs/>
          <w:sz w:val="18"/>
          <w:szCs w:val="18"/>
        </w:rPr>
        <w:t xml:space="preserve"> </w:t>
      </w:r>
    </w:p>
    <w:p w14:paraId="78BDF539" w14:textId="77777777" w:rsidR="00A474C6" w:rsidRPr="00166B89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A474C6" w14:paraId="5769B1BF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A7584B8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79715EBB" w14:textId="77777777" w:rsidR="00A474C6" w:rsidRPr="007E1E52" w:rsidRDefault="00A474C6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D4C2E9D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3EA4E81F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474C6" w14:paraId="55432552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0CD4C6FA" w14:textId="77777777" w:rsidR="00A474C6" w:rsidRPr="00D10870" w:rsidRDefault="00A474C6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59E22F73" w14:textId="77777777" w:rsidR="00A474C6" w:rsidRPr="00D10870" w:rsidRDefault="00A474C6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363A6950" w14:textId="0ABF5666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9624E89" w14:textId="7B6BC28B" w:rsidR="00A474C6" w:rsidRDefault="00A474C6" w:rsidP="00A474C6">
      <w:pPr>
        <w:rPr>
          <w:lang w:val="id-ID"/>
        </w:rPr>
      </w:pPr>
    </w:p>
    <w:p w14:paraId="70135A76" w14:textId="31824665" w:rsidR="00A474C6" w:rsidRDefault="00A474C6" w:rsidP="00A474C6">
      <w:pPr>
        <w:rPr>
          <w:lang w:val="id-ID"/>
        </w:rPr>
      </w:pPr>
    </w:p>
    <w:p w14:paraId="6DD36F53" w14:textId="6362ACCD" w:rsidR="00A474C6" w:rsidRDefault="00A474C6" w:rsidP="00A474C6">
      <w:pPr>
        <w:rPr>
          <w:lang w:val="id-ID"/>
        </w:rPr>
      </w:pPr>
    </w:p>
    <w:p w14:paraId="5B8C12CE" w14:textId="27BA5CFA" w:rsidR="00A474C6" w:rsidRDefault="00A474C6" w:rsidP="00A474C6">
      <w:pPr>
        <w:rPr>
          <w:lang w:val="id-ID"/>
        </w:rPr>
      </w:pPr>
    </w:p>
    <w:p w14:paraId="338DAB21" w14:textId="5CEACF54" w:rsidR="00A474C6" w:rsidRDefault="00A474C6" w:rsidP="00A474C6">
      <w:pPr>
        <w:rPr>
          <w:lang w:val="id-ID"/>
        </w:rPr>
      </w:pPr>
    </w:p>
    <w:p w14:paraId="3720A827" w14:textId="7ADFA373" w:rsidR="00A474C6" w:rsidRDefault="00A474C6" w:rsidP="00A474C6">
      <w:pPr>
        <w:rPr>
          <w:lang w:val="id-ID"/>
        </w:rPr>
      </w:pPr>
    </w:p>
    <w:p w14:paraId="708E7753" w14:textId="2484916E" w:rsidR="00A474C6" w:rsidRDefault="00A474C6" w:rsidP="00A474C6">
      <w:pPr>
        <w:rPr>
          <w:lang w:val="id-ID"/>
        </w:rPr>
      </w:pPr>
    </w:p>
    <w:p w14:paraId="0CCC008E" w14:textId="093E0807" w:rsidR="00A474C6" w:rsidRDefault="00A474C6" w:rsidP="00A474C6">
      <w:pPr>
        <w:rPr>
          <w:lang w:val="id-ID"/>
        </w:rPr>
      </w:pPr>
    </w:p>
    <w:p w14:paraId="2BC6B01D" w14:textId="005F0B86" w:rsidR="00A474C6" w:rsidRDefault="00A474C6" w:rsidP="00A474C6">
      <w:pPr>
        <w:rPr>
          <w:lang w:val="id-ID"/>
        </w:rPr>
      </w:pPr>
    </w:p>
    <w:p w14:paraId="5949D5FD" w14:textId="00A3419A" w:rsidR="00A474C6" w:rsidRDefault="00A474C6" w:rsidP="00A474C6">
      <w:pPr>
        <w:rPr>
          <w:lang w:val="id-ID"/>
        </w:rPr>
      </w:pPr>
    </w:p>
    <w:p w14:paraId="12186805" w14:textId="4D5B4EB3" w:rsidR="00A474C6" w:rsidRDefault="00A474C6" w:rsidP="00A474C6">
      <w:pPr>
        <w:rPr>
          <w:lang w:val="id-ID"/>
        </w:rPr>
      </w:pPr>
    </w:p>
    <w:p w14:paraId="42E707ED" w14:textId="3427D7A1" w:rsidR="00A474C6" w:rsidRDefault="00A474C6" w:rsidP="00A474C6">
      <w:pPr>
        <w:rPr>
          <w:lang w:val="id-ID"/>
        </w:rPr>
      </w:pPr>
    </w:p>
    <w:p w14:paraId="77880EBB" w14:textId="39AA1492" w:rsidR="00A474C6" w:rsidRDefault="00A474C6" w:rsidP="00A474C6">
      <w:pPr>
        <w:rPr>
          <w:lang w:val="id-ID"/>
        </w:rPr>
      </w:pPr>
    </w:p>
    <w:p w14:paraId="4CE3E999" w14:textId="5E857423" w:rsidR="00A474C6" w:rsidRDefault="00A474C6" w:rsidP="00A474C6">
      <w:pPr>
        <w:rPr>
          <w:lang w:val="id-ID"/>
        </w:rPr>
      </w:pPr>
    </w:p>
    <w:p w14:paraId="40C54F96" w14:textId="6C8B0468" w:rsidR="00A474C6" w:rsidRDefault="00A474C6" w:rsidP="00A474C6">
      <w:pPr>
        <w:rPr>
          <w:lang w:val="id-ID"/>
        </w:rPr>
      </w:pPr>
    </w:p>
    <w:p w14:paraId="2C34FE99" w14:textId="0817EDF4" w:rsidR="00A474C6" w:rsidRDefault="00A474C6" w:rsidP="00A474C6">
      <w:pPr>
        <w:rPr>
          <w:lang w:val="id-ID"/>
        </w:rPr>
      </w:pPr>
    </w:p>
    <w:p w14:paraId="1910703A" w14:textId="26AE1898" w:rsidR="00A474C6" w:rsidRDefault="00A474C6" w:rsidP="00A474C6">
      <w:pPr>
        <w:rPr>
          <w:lang w:val="id-ID"/>
        </w:rPr>
      </w:pPr>
    </w:p>
    <w:p w14:paraId="7FF2498B" w14:textId="0CFC60E5" w:rsidR="00A474C6" w:rsidRDefault="00A474C6" w:rsidP="00A474C6">
      <w:pPr>
        <w:rPr>
          <w:lang w:val="id-ID"/>
        </w:rPr>
      </w:pPr>
    </w:p>
    <w:p w14:paraId="491DED5C" w14:textId="1C27B6CB" w:rsidR="00A474C6" w:rsidRDefault="00A474C6" w:rsidP="00A474C6">
      <w:pPr>
        <w:rPr>
          <w:lang w:val="id-ID"/>
        </w:rPr>
      </w:pPr>
    </w:p>
    <w:p w14:paraId="3A9C5174" w14:textId="19EDA277" w:rsidR="00A474C6" w:rsidRDefault="00A474C6" w:rsidP="00A474C6">
      <w:pPr>
        <w:rPr>
          <w:lang w:val="id-ID"/>
        </w:rPr>
      </w:pPr>
    </w:p>
    <w:p w14:paraId="4C7E621B" w14:textId="27868C76" w:rsidR="00A474C6" w:rsidRDefault="00A474C6" w:rsidP="00A474C6">
      <w:pPr>
        <w:rPr>
          <w:lang w:val="id-ID"/>
        </w:rPr>
      </w:pPr>
    </w:p>
    <w:p w14:paraId="79E7007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E09F6B4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4F4A1BA6" w14:textId="77777777" w:rsidR="00643F75" w:rsidRDefault="00643F75" w:rsidP="00643F75">
      <w:pPr>
        <w:rPr>
          <w:lang w:val="id-ID"/>
        </w:rPr>
      </w:pPr>
    </w:p>
    <w:p w14:paraId="69139B59" w14:textId="086FC77E" w:rsidR="00066126" w:rsidRPr="00B17603" w:rsidRDefault="00B17603" w:rsidP="00066126">
      <w:pPr>
        <w:spacing w:line="360" w:lineRule="auto"/>
        <w:ind w:left="720" w:hanging="720"/>
        <w:jc w:val="center"/>
        <w:rPr>
          <w:b/>
          <w:lang w:val="id-ID"/>
        </w:rPr>
      </w:pPr>
      <w:proofErr w:type="spellStart"/>
      <w:r>
        <w:rPr>
          <w:b/>
          <w:lang w:val="id-ID"/>
        </w:rPr>
        <w:t>LaForant</w:t>
      </w:r>
      <w:proofErr w:type="spellEnd"/>
    </w:p>
    <w:p w14:paraId="303BA2B0" w14:textId="1192C88C" w:rsidR="00066126" w:rsidRDefault="00B17603" w:rsidP="00066126">
      <w:pPr>
        <w:spacing w:line="360" w:lineRule="auto"/>
        <w:ind w:firstLine="720"/>
        <w:jc w:val="both"/>
      </w:pPr>
      <w:proofErr w:type="spellStart"/>
      <w:r>
        <w:rPr>
          <w:b/>
          <w:lang w:val="id-ID"/>
        </w:rPr>
        <w:t>LaForant</w:t>
      </w:r>
      <w:proofErr w:type="spellEnd"/>
      <w:r w:rsidR="00066126">
        <w:rPr>
          <w:b/>
        </w:rPr>
        <w:t xml:space="preserve"> </w:t>
      </w:r>
      <w:r w:rsidR="00066126">
        <w:t xml:space="preserve">is a name for our </w:t>
      </w:r>
      <w:r>
        <w:rPr>
          <w:lang w:val="id-ID"/>
        </w:rPr>
        <w:t xml:space="preserve">First Person </w:t>
      </w:r>
      <w:proofErr w:type="spellStart"/>
      <w:r>
        <w:rPr>
          <w:lang w:val="id-ID"/>
        </w:rPr>
        <w:t>Shooter</w:t>
      </w:r>
      <w:proofErr w:type="spellEnd"/>
      <w:r>
        <w:rPr>
          <w:lang w:val="id-ID"/>
        </w:rPr>
        <w:t xml:space="preserve"> </w:t>
      </w:r>
      <w:r w:rsidR="00066126">
        <w:t xml:space="preserve">game which will be officially release on </w:t>
      </w:r>
      <w:r>
        <w:rPr>
          <w:lang w:val="id-ID"/>
        </w:rPr>
        <w:t>9</w:t>
      </w:r>
      <w:r w:rsidR="00066126">
        <w:t xml:space="preserve"> </w:t>
      </w:r>
      <w:proofErr w:type="spellStart"/>
      <w:r>
        <w:rPr>
          <w:lang w:val="id-ID"/>
        </w:rPr>
        <w:t>December</w:t>
      </w:r>
      <w:proofErr w:type="spellEnd"/>
      <w:r w:rsidR="00066126">
        <w:t xml:space="preserve">, </w:t>
      </w:r>
      <w:r>
        <w:rPr>
          <w:lang w:val="id-ID"/>
        </w:rPr>
        <w:t>2021</w:t>
      </w:r>
      <w:r w:rsidR="00066126">
        <w:t xml:space="preserve"> in Indonesia. </w:t>
      </w:r>
      <w:proofErr w:type="spellStart"/>
      <w:r>
        <w:rPr>
          <w:b/>
          <w:bCs/>
          <w:lang w:val="id-ID"/>
        </w:rPr>
        <w:t>LaForant</w:t>
      </w:r>
      <w:proofErr w:type="spellEnd"/>
      <w:r w:rsidR="00066126">
        <w:t xml:space="preserve"> is currently under development. To help this process we plan to </w:t>
      </w:r>
      <w:r w:rsidR="00066126">
        <w:rPr>
          <w:b/>
          <w:bCs/>
        </w:rPr>
        <w:t>create a website</w:t>
      </w:r>
      <w:r w:rsidR="00066126">
        <w:t xml:space="preserve"> that provides information about </w:t>
      </w:r>
      <w:proofErr w:type="spellStart"/>
      <w:r>
        <w:rPr>
          <w:b/>
          <w:bCs/>
          <w:lang w:val="id-ID"/>
        </w:rPr>
        <w:t>LaForant</w:t>
      </w:r>
      <w:proofErr w:type="spellEnd"/>
      <w:r w:rsidR="00066126">
        <w:t xml:space="preserve"> and provides pre-register for the next beta test.  We also plan to create a </w:t>
      </w:r>
      <w:r w:rsidR="00066126">
        <w:rPr>
          <w:b/>
          <w:bCs/>
        </w:rPr>
        <w:t>logo</w:t>
      </w:r>
      <w:r w:rsidR="00066126">
        <w:t xml:space="preserve"> for the website that represents the game.</w:t>
      </w:r>
    </w:p>
    <w:p w14:paraId="7ADD0F5A" w14:textId="359AD111" w:rsidR="00066126" w:rsidRDefault="00066126" w:rsidP="00066126">
      <w:pPr>
        <w:spacing w:line="360" w:lineRule="auto"/>
        <w:ind w:firstLine="720"/>
        <w:jc w:val="both"/>
      </w:pPr>
      <w:r>
        <w:t xml:space="preserve">With this website existence, </w:t>
      </w:r>
      <w:r>
        <w:rPr>
          <w:bCs/>
        </w:rPr>
        <w:t>we</w:t>
      </w:r>
      <w:r>
        <w:t xml:space="preserve"> hope we can improve our service towards our new player. By having some requirement, </w:t>
      </w:r>
      <w:r>
        <w:rPr>
          <w:bCs/>
        </w:rPr>
        <w:t>we</w:t>
      </w:r>
      <w:r>
        <w:t xml:space="preserve"> entrust you as the web designer to design and create the game </w:t>
      </w:r>
      <w:r>
        <w:rPr>
          <w:b/>
        </w:rPr>
        <w:t>logo</w:t>
      </w:r>
      <w:r>
        <w:t xml:space="preserve"> and </w:t>
      </w:r>
      <w:r>
        <w:rPr>
          <w:b/>
        </w:rPr>
        <w:t>website</w:t>
      </w:r>
      <w:r>
        <w:t xml:space="preserve">. </w:t>
      </w:r>
    </w:p>
    <w:p w14:paraId="77B55172" w14:textId="6D0177F5" w:rsidR="00FF6944" w:rsidRDefault="00066126" w:rsidP="00066126">
      <w:pPr>
        <w:spacing w:line="360" w:lineRule="auto"/>
        <w:jc w:val="both"/>
      </w:pPr>
      <w:r>
        <w:tab/>
        <w:t xml:space="preserve">Our CEO Mr. </w:t>
      </w:r>
      <w:proofErr w:type="spellStart"/>
      <w:r w:rsidR="00D113D3">
        <w:rPr>
          <w:lang w:val="id-ID"/>
        </w:rPr>
        <w:t>Jett</w:t>
      </w:r>
      <w:proofErr w:type="spellEnd"/>
      <w:r>
        <w:t xml:space="preserve"> has provided you with his own requirement. He has high hope for you to finish the website quickly. The requirements of </w:t>
      </w:r>
      <w:proofErr w:type="spellStart"/>
      <w:r w:rsidR="00B17603">
        <w:rPr>
          <w:b/>
          <w:lang w:val="id-ID"/>
        </w:rPr>
        <w:t>LaForant</w:t>
      </w:r>
      <w:proofErr w:type="spellEnd"/>
      <w:r w:rsidR="00B17603">
        <w:rPr>
          <w:b/>
          <w:lang w:val="id-ID"/>
        </w:rPr>
        <w:t xml:space="preserve"> </w:t>
      </w:r>
      <w:r>
        <w:t>are described as follow:</w:t>
      </w:r>
    </w:p>
    <w:p w14:paraId="5E7F67E9" w14:textId="710B5701" w:rsidR="00FF6944" w:rsidRDefault="00066126" w:rsidP="00FF694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Cs/>
        </w:rPr>
        <w:t>We</w:t>
      </w:r>
      <w:r>
        <w:t xml:space="preserve"> need a </w:t>
      </w:r>
      <w:r>
        <w:rPr>
          <w:b/>
        </w:rPr>
        <w:t>logo</w:t>
      </w:r>
      <w:r>
        <w:t xml:space="preserve"> that represents the image of the game with </w:t>
      </w:r>
      <w:r w:rsidR="00B17603">
        <w:rPr>
          <w:b/>
          <w:lang w:val="id-ID"/>
        </w:rPr>
        <w:t>FPS</w:t>
      </w:r>
      <w:r>
        <w:rPr>
          <w:b/>
        </w:rPr>
        <w:t xml:space="preserve"> </w:t>
      </w:r>
      <w:r>
        <w:rPr>
          <w:bCs/>
        </w:rPr>
        <w:t>genre</w:t>
      </w:r>
      <w:r>
        <w:t xml:space="preserve">. 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 w:rsidR="00833130" w:rsidRPr="00833130">
        <w:rPr>
          <w:b/>
        </w:rPr>
        <w:t>Adobe Photoshop CC 2020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51333FD3" w14:textId="77777777" w:rsidR="00840350" w:rsidRDefault="00840350" w:rsidP="00840350">
      <w:pPr>
        <w:pStyle w:val="ListParagraph"/>
        <w:spacing w:line="360" w:lineRule="auto"/>
        <w:ind w:left="360"/>
        <w:jc w:val="both"/>
      </w:pPr>
    </w:p>
    <w:p w14:paraId="2C739BEB" w14:textId="0A649EF8" w:rsidR="00FF6944" w:rsidRDefault="00066126" w:rsidP="00FF694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t xml:space="preserve">We want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homepage</w:t>
      </w:r>
      <w:r>
        <w:t xml:space="preserve"> first before start</w:t>
      </w:r>
      <w:r w:rsidR="00725BB1">
        <w:t>s</w:t>
      </w:r>
      <w:r>
        <w:t xml:space="preserve"> the development on the HTML files. The </w:t>
      </w:r>
      <w:r>
        <w:rPr>
          <w:b/>
        </w:rPr>
        <w:t>blueprint</w:t>
      </w:r>
      <w:r>
        <w:t xml:space="preserve"> will be created using </w:t>
      </w:r>
      <w:r w:rsidR="00FF4639" w:rsidRPr="00FF4639">
        <w:rPr>
          <w:b/>
        </w:rPr>
        <w:t>Adobe Photoshop CC 2020</w:t>
      </w:r>
      <w:r>
        <w:t xml:space="preserve">. Ensure the </w:t>
      </w:r>
      <w:r>
        <w:rPr>
          <w:b/>
        </w:rPr>
        <w:t>blueprint</w:t>
      </w:r>
      <w:r>
        <w:t xml:space="preserve"> that you create are the exact same with the website that you will make later. The </w:t>
      </w:r>
      <w:r>
        <w:rPr>
          <w:b/>
        </w:rPr>
        <w:t xml:space="preserve">homepage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</w:t>
      </w:r>
      <w:r w:rsidR="005666FF">
        <w:rPr>
          <w:b/>
        </w:rPr>
        <w:t>,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2A24B5FA" w14:textId="77777777" w:rsidR="00840350" w:rsidRPr="00840350" w:rsidRDefault="00840350" w:rsidP="00840350">
      <w:pPr>
        <w:pStyle w:val="ListParagraph"/>
        <w:spacing w:line="360" w:lineRule="auto"/>
        <w:ind w:left="360"/>
        <w:jc w:val="both"/>
      </w:pPr>
    </w:p>
    <w:p w14:paraId="4D5B4C48" w14:textId="3624502E" w:rsidR="00066126" w:rsidRDefault="00066126" w:rsidP="00066126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Cs/>
        </w:rPr>
        <w:t>We</w:t>
      </w:r>
      <w:r>
        <w:rPr>
          <w:b/>
        </w:rPr>
        <w:t xml:space="preserve"> </w:t>
      </w:r>
      <w:r>
        <w:t xml:space="preserve">want our game website provide </w:t>
      </w:r>
      <w:r>
        <w:rPr>
          <w:b/>
        </w:rPr>
        <w:t>information</w:t>
      </w:r>
      <w:r>
        <w:t xml:space="preserve"> </w:t>
      </w:r>
      <w:r>
        <w:rPr>
          <w:b/>
          <w:bCs/>
        </w:rPr>
        <w:t>about the game</w:t>
      </w:r>
      <w:r w:rsidRPr="00966B27">
        <w:rPr>
          <w:bCs/>
        </w:rPr>
        <w:t>,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proofErr w:type="spellStart"/>
      <w:r w:rsidR="00D113D3">
        <w:rPr>
          <w:b/>
          <w:lang w:val="id-ID"/>
        </w:rPr>
        <w:t>agents</w:t>
      </w:r>
      <w:proofErr w:type="spellEnd"/>
      <w:r w:rsidRPr="00966B27">
        <w:t>,</w:t>
      </w:r>
      <w:r>
        <w:rPr>
          <w:b/>
        </w:rPr>
        <w:t xml:space="preserve"> </w:t>
      </w:r>
      <w:proofErr w:type="spellStart"/>
      <w:r w:rsidR="00B17603">
        <w:rPr>
          <w:b/>
          <w:lang w:val="id-ID"/>
        </w:rPr>
        <w:t>the</w:t>
      </w:r>
      <w:proofErr w:type="spellEnd"/>
      <w:r w:rsidR="00B17603">
        <w:rPr>
          <w:b/>
          <w:lang w:val="id-ID"/>
        </w:rPr>
        <w:t xml:space="preserve"> </w:t>
      </w:r>
      <w:proofErr w:type="spellStart"/>
      <w:r w:rsidR="00D113D3">
        <w:rPr>
          <w:b/>
          <w:lang w:val="id-ID"/>
        </w:rPr>
        <w:t>maps</w:t>
      </w:r>
      <w:proofErr w:type="spellEnd"/>
      <w:r w:rsidRPr="00966B27">
        <w:t>,</w:t>
      </w:r>
      <w:r>
        <w:rPr>
          <w:b/>
        </w:rPr>
        <w:t xml:space="preserve"> and </w:t>
      </w:r>
      <w:proofErr w:type="spellStart"/>
      <w:r w:rsidR="00B17603">
        <w:rPr>
          <w:b/>
          <w:lang w:val="id-ID"/>
        </w:rPr>
        <w:t>specs</w:t>
      </w:r>
      <w:proofErr w:type="spellEnd"/>
      <w:r w:rsidR="00B17603">
        <w:rPr>
          <w:b/>
          <w:lang w:val="id-ID"/>
        </w:rPr>
        <w:t xml:space="preserve"> </w:t>
      </w:r>
      <w:proofErr w:type="spellStart"/>
      <w:r w:rsidR="00B17603">
        <w:rPr>
          <w:b/>
          <w:lang w:val="id-ID"/>
        </w:rPr>
        <w:t>requirement</w:t>
      </w:r>
      <w:proofErr w:type="spellEnd"/>
      <w:r w:rsidR="00B17603">
        <w:rPr>
          <w:b/>
          <w:lang w:val="id-ID"/>
        </w:rPr>
        <w:t xml:space="preserve"> </w:t>
      </w:r>
      <w:r>
        <w:t xml:space="preserve">and have feature that allow new player to </w:t>
      </w:r>
      <w:r>
        <w:rPr>
          <w:b/>
        </w:rPr>
        <w:t xml:space="preserve">pre-register </w:t>
      </w:r>
      <w:r>
        <w:rPr>
          <w:bCs/>
        </w:rPr>
        <w:t>to the game for the next beta test</w:t>
      </w:r>
      <w:r>
        <w:t>.</w:t>
      </w:r>
    </w:p>
    <w:p w14:paraId="2B342672" w14:textId="77777777" w:rsidR="00840350" w:rsidRPr="00840350" w:rsidRDefault="00840350" w:rsidP="00840350">
      <w:pPr>
        <w:pStyle w:val="ListParagraph"/>
        <w:spacing w:line="360" w:lineRule="auto"/>
        <w:ind w:left="360"/>
        <w:jc w:val="both"/>
      </w:pPr>
    </w:p>
    <w:p w14:paraId="428A4CF5" w14:textId="5D65F350" w:rsidR="00066126" w:rsidRDefault="00066126" w:rsidP="00FF694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Cs/>
        </w:rPr>
        <w:t>We</w:t>
      </w:r>
      <w:r>
        <w:rPr>
          <w:b/>
        </w:rPr>
        <w:t xml:space="preserve"> </w:t>
      </w:r>
      <w:r>
        <w:t xml:space="preserve">want you to build the website attractive, appealing and fully functioning, Mr. X wants you to create the </w:t>
      </w:r>
      <w:r>
        <w:rPr>
          <w:b/>
        </w:rPr>
        <w:t>website using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>
        <w:rPr>
          <w:b/>
        </w:rPr>
        <w:t xml:space="preserve">5 kinds of CSS property </w:t>
      </w:r>
      <w:r w:rsidR="00C040F5">
        <w:t>and</w:t>
      </w:r>
      <w:r>
        <w:rPr>
          <w:b/>
        </w:rPr>
        <w:t xml:space="preserve"> </w:t>
      </w:r>
      <w:r w:rsidR="008F563C">
        <w:rPr>
          <w:b/>
        </w:rPr>
        <w:t>j</w:t>
      </w:r>
      <w:r>
        <w:rPr>
          <w:b/>
        </w:rPr>
        <w:t>Query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 w:rsidR="00517FD6">
        <w:rPr>
          <w:b/>
        </w:rPr>
        <w:t>800</w:t>
      </w:r>
      <w:r>
        <w:rPr>
          <w:b/>
        </w:rPr>
        <w:t>px</w:t>
      </w:r>
      <w:r w:rsidR="00196F5D">
        <w:rPr>
          <w:b/>
        </w:rPr>
        <w:t xml:space="preserve"> </w:t>
      </w:r>
      <w:r>
        <w:t>screen.</w:t>
      </w:r>
    </w:p>
    <w:p w14:paraId="2987B9C8" w14:textId="56EF003A" w:rsidR="00840350" w:rsidRDefault="00840350" w:rsidP="00840350">
      <w:pPr>
        <w:pStyle w:val="ListParagraph"/>
        <w:spacing w:line="360" w:lineRule="auto"/>
        <w:ind w:left="360"/>
        <w:jc w:val="both"/>
      </w:pPr>
    </w:p>
    <w:p w14:paraId="29E8915B" w14:textId="5A1D1331" w:rsidR="00840350" w:rsidRDefault="00840350" w:rsidP="00840350">
      <w:pPr>
        <w:pStyle w:val="ListParagraph"/>
        <w:spacing w:line="360" w:lineRule="auto"/>
        <w:ind w:left="360"/>
        <w:jc w:val="both"/>
      </w:pPr>
    </w:p>
    <w:p w14:paraId="2876356A" w14:textId="59EBEB96" w:rsidR="00840350" w:rsidRDefault="00840350" w:rsidP="00840350">
      <w:pPr>
        <w:pStyle w:val="ListParagraph"/>
        <w:spacing w:line="360" w:lineRule="auto"/>
        <w:ind w:left="360"/>
        <w:jc w:val="both"/>
      </w:pPr>
    </w:p>
    <w:p w14:paraId="4AB9CFA7" w14:textId="77777777" w:rsidR="00840350" w:rsidRDefault="00840350" w:rsidP="00840350">
      <w:pPr>
        <w:pStyle w:val="ListParagraph"/>
        <w:spacing w:line="360" w:lineRule="auto"/>
        <w:ind w:left="360"/>
        <w:jc w:val="both"/>
      </w:pPr>
    </w:p>
    <w:p w14:paraId="4EB734EF" w14:textId="0AB3A9DA" w:rsidR="00066126" w:rsidRDefault="0040481A" w:rsidP="00066126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lastRenderedPageBreak/>
        <w:t>The w</w:t>
      </w:r>
      <w:r w:rsidR="00066126">
        <w:t xml:space="preserve">ebsite consists of five main pages. They are </w:t>
      </w:r>
      <w:r w:rsidR="00A72154">
        <w:rPr>
          <w:b/>
        </w:rPr>
        <w:t>Home</w:t>
      </w:r>
      <w:r w:rsidR="00066126">
        <w:t xml:space="preserve">, </w:t>
      </w:r>
      <w:r w:rsidR="007D1135">
        <w:rPr>
          <w:b/>
        </w:rPr>
        <w:t>Maps</w:t>
      </w:r>
      <w:r w:rsidR="00066126">
        <w:t xml:space="preserve">, </w:t>
      </w:r>
      <w:r w:rsidR="006E79CF">
        <w:rPr>
          <w:b/>
        </w:rPr>
        <w:t>Agents</w:t>
      </w:r>
      <w:r w:rsidR="00066126">
        <w:t xml:space="preserve">, </w:t>
      </w:r>
      <w:r w:rsidR="00170A49">
        <w:rPr>
          <w:b/>
        </w:rPr>
        <w:t>System R</w:t>
      </w:r>
      <w:proofErr w:type="spellStart"/>
      <w:r w:rsidR="00B17603">
        <w:rPr>
          <w:b/>
          <w:lang w:val="id-ID"/>
        </w:rPr>
        <w:t>equirements</w:t>
      </w:r>
      <w:proofErr w:type="spellEnd"/>
      <w:r w:rsidR="00066126">
        <w:t xml:space="preserve">, and </w:t>
      </w:r>
      <w:r w:rsidR="00A036FB">
        <w:rPr>
          <w:b/>
        </w:rPr>
        <w:t>Pre-Register</w:t>
      </w:r>
      <w:r w:rsidR="00066126">
        <w:t xml:space="preserve">. You </w:t>
      </w:r>
      <w:r w:rsidR="00C12B34">
        <w:t>need to</w:t>
      </w:r>
      <w:r w:rsidR="00066126">
        <w:t xml:space="preserve"> create the </w:t>
      </w:r>
      <w:r w:rsidR="000C36A7">
        <w:rPr>
          <w:b/>
        </w:rPr>
        <w:t>N</w:t>
      </w:r>
      <w:r w:rsidR="00066126">
        <w:rPr>
          <w:b/>
        </w:rPr>
        <w:t xml:space="preserve">avigation </w:t>
      </w:r>
      <w:r w:rsidR="000C36A7">
        <w:rPr>
          <w:b/>
        </w:rPr>
        <w:t>M</w:t>
      </w:r>
      <w:r w:rsidR="00066126">
        <w:rPr>
          <w:b/>
        </w:rPr>
        <w:t>enu</w:t>
      </w:r>
      <w:r w:rsidR="00066126">
        <w:t xml:space="preserve"> using </w:t>
      </w:r>
      <w:r w:rsidR="00066126">
        <w:rPr>
          <w:b/>
        </w:rPr>
        <w:t xml:space="preserve">Drop </w:t>
      </w:r>
      <w:r w:rsidR="00BB4EB2">
        <w:rPr>
          <w:b/>
        </w:rPr>
        <w:t>D</w:t>
      </w:r>
      <w:r w:rsidR="00066126">
        <w:rPr>
          <w:b/>
        </w:rPr>
        <w:t xml:space="preserve">own </w:t>
      </w:r>
      <w:r w:rsidR="00BB4EB2">
        <w:rPr>
          <w:b/>
        </w:rPr>
        <w:t>M</w:t>
      </w:r>
      <w:r w:rsidR="00066126">
        <w:rPr>
          <w:b/>
        </w:rPr>
        <w:t xml:space="preserve">enu </w:t>
      </w:r>
      <w:r w:rsidR="00066126">
        <w:t>using</w:t>
      </w:r>
      <w:r w:rsidR="00066126">
        <w:rPr>
          <w:b/>
        </w:rPr>
        <w:t xml:space="preserve"> CSS</w:t>
      </w:r>
      <w:r w:rsidR="00066126">
        <w:t>. Below are the requirements for each page:</w:t>
      </w:r>
    </w:p>
    <w:p w14:paraId="65769E2C" w14:textId="77777777" w:rsidR="00066126" w:rsidRDefault="00066126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129EE6AA" w14:textId="5FC94536" w:rsidR="00066126" w:rsidRPr="006211A9" w:rsidRDefault="002646AF" w:rsidP="002649BD">
      <w:pPr>
        <w:pStyle w:val="ListParagraph"/>
        <w:spacing w:line="360" w:lineRule="auto"/>
        <w:ind w:left="567" w:firstLine="283"/>
        <w:jc w:val="both"/>
      </w:pPr>
      <w:r>
        <w:t xml:space="preserve">In the </w:t>
      </w:r>
      <w:r w:rsidRPr="00A80ACE">
        <w:rPr>
          <w:b/>
          <w:bCs/>
        </w:rPr>
        <w:t>home</w:t>
      </w:r>
      <w:r w:rsidR="00066126" w:rsidRPr="00A80ACE">
        <w:rPr>
          <w:b/>
          <w:bCs/>
        </w:rPr>
        <w:t xml:space="preserve"> page</w:t>
      </w:r>
      <w:r w:rsidR="00066126">
        <w:t xml:space="preserve"> </w:t>
      </w:r>
      <w:r>
        <w:t xml:space="preserve">there is an </w:t>
      </w:r>
      <w:r w:rsidR="00066126">
        <w:rPr>
          <w:b/>
        </w:rPr>
        <w:t xml:space="preserve">information </w:t>
      </w:r>
      <w:r w:rsidR="00066126">
        <w:t>about the game.</w:t>
      </w:r>
      <w:r w:rsidR="00B17603">
        <w:rPr>
          <w:lang w:val="id-ID"/>
        </w:rPr>
        <w:t xml:space="preserve"> The </w:t>
      </w:r>
      <w:proofErr w:type="spellStart"/>
      <w:r w:rsidR="00B17603">
        <w:rPr>
          <w:lang w:val="id-ID"/>
        </w:rPr>
        <w:t>home</w:t>
      </w:r>
      <w:proofErr w:type="spellEnd"/>
      <w:r w:rsidR="00B17603">
        <w:rPr>
          <w:lang w:val="id-ID"/>
        </w:rPr>
        <w:t xml:space="preserve"> </w:t>
      </w:r>
      <w:proofErr w:type="spellStart"/>
      <w:r w:rsidR="00B17603">
        <w:rPr>
          <w:lang w:val="id-ID"/>
        </w:rPr>
        <w:t>page</w:t>
      </w:r>
      <w:proofErr w:type="spellEnd"/>
      <w:r w:rsidR="00B17603">
        <w:rPr>
          <w:lang w:val="id-ID"/>
        </w:rPr>
        <w:t xml:space="preserve"> </w:t>
      </w:r>
      <w:proofErr w:type="spellStart"/>
      <w:r w:rsidR="00B17603">
        <w:rPr>
          <w:lang w:val="id-ID"/>
        </w:rPr>
        <w:t>will</w:t>
      </w:r>
      <w:proofErr w:type="spellEnd"/>
      <w:r w:rsidR="00B17603">
        <w:rPr>
          <w:lang w:val="id-ID"/>
        </w:rPr>
        <w:t xml:space="preserve"> </w:t>
      </w:r>
      <w:proofErr w:type="spellStart"/>
      <w:r w:rsidR="00A80ACE">
        <w:rPr>
          <w:lang w:val="id-ID"/>
        </w:rPr>
        <w:t>divided</w:t>
      </w:r>
      <w:proofErr w:type="spellEnd"/>
      <w:r w:rsidR="00A80ACE">
        <w:rPr>
          <w:lang w:val="id-ID"/>
        </w:rPr>
        <w:t xml:space="preserve"> </w:t>
      </w:r>
      <w:proofErr w:type="spellStart"/>
      <w:r w:rsidR="00A80ACE">
        <w:rPr>
          <w:lang w:val="id-ID"/>
        </w:rPr>
        <w:t>with</w:t>
      </w:r>
      <w:proofErr w:type="spellEnd"/>
      <w:r w:rsidR="00A80ACE">
        <w:rPr>
          <w:lang w:val="id-ID"/>
        </w:rPr>
        <w:t xml:space="preserve"> 3 </w:t>
      </w:r>
      <w:proofErr w:type="spellStart"/>
      <w:r w:rsidR="00A80ACE">
        <w:rPr>
          <w:lang w:val="id-ID"/>
        </w:rPr>
        <w:t>section</w:t>
      </w:r>
      <w:proofErr w:type="spellEnd"/>
      <w:r w:rsidR="00A80ACE">
        <w:rPr>
          <w:lang w:val="id-ID"/>
        </w:rPr>
        <w:t xml:space="preserve">, </w:t>
      </w:r>
      <w:proofErr w:type="spellStart"/>
      <w:r w:rsidR="00A80ACE">
        <w:rPr>
          <w:lang w:val="id-ID"/>
        </w:rPr>
        <w:t>introduction</w:t>
      </w:r>
      <w:proofErr w:type="spellEnd"/>
      <w:r w:rsidR="00A80ACE">
        <w:rPr>
          <w:lang w:val="id-ID"/>
        </w:rPr>
        <w:t xml:space="preserve"> </w:t>
      </w:r>
      <w:proofErr w:type="spellStart"/>
      <w:r w:rsidR="00A80ACE">
        <w:rPr>
          <w:lang w:val="id-ID"/>
        </w:rPr>
        <w:t>of</w:t>
      </w:r>
      <w:proofErr w:type="spellEnd"/>
      <w:r w:rsidR="00A80ACE">
        <w:rPr>
          <w:lang w:val="id-ID"/>
        </w:rPr>
        <w:t xml:space="preserve"> </w:t>
      </w:r>
      <w:proofErr w:type="spellStart"/>
      <w:r w:rsidR="00A80ACE">
        <w:rPr>
          <w:lang w:val="id-ID"/>
        </w:rPr>
        <w:t>the</w:t>
      </w:r>
      <w:proofErr w:type="spellEnd"/>
      <w:r w:rsidR="00A80ACE">
        <w:rPr>
          <w:lang w:val="id-ID"/>
        </w:rPr>
        <w:t xml:space="preserve"> </w:t>
      </w:r>
      <w:proofErr w:type="spellStart"/>
      <w:r w:rsidR="00A80ACE">
        <w:rPr>
          <w:lang w:val="id-ID"/>
        </w:rPr>
        <w:t>laforant</w:t>
      </w:r>
      <w:proofErr w:type="spellEnd"/>
      <w:r w:rsidR="00A80ACE">
        <w:rPr>
          <w:lang w:val="id-ID"/>
        </w:rPr>
        <w:t xml:space="preserve">, </w:t>
      </w:r>
      <w:r w:rsidR="006211A9">
        <w:t>previews of agents and maps, and also social medias</w:t>
      </w:r>
      <w:r w:rsidR="00FF7204">
        <w:t>.</w:t>
      </w:r>
    </w:p>
    <w:p w14:paraId="7503B1B7" w14:textId="5FA77B41" w:rsidR="00066126" w:rsidRDefault="00D113D3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proofErr w:type="spellStart"/>
      <w:r>
        <w:rPr>
          <w:b/>
          <w:lang w:val="id-ID"/>
        </w:rPr>
        <w:t>Maps</w:t>
      </w:r>
      <w:proofErr w:type="spellEnd"/>
    </w:p>
    <w:p w14:paraId="29C5AEE5" w14:textId="4384D8B6" w:rsidR="00066126" w:rsidRPr="00FF0D14" w:rsidRDefault="00AB124D" w:rsidP="002649BD">
      <w:pPr>
        <w:pStyle w:val="ListParagraph"/>
        <w:spacing w:line="360" w:lineRule="auto"/>
        <w:ind w:left="567" w:firstLine="283"/>
        <w:jc w:val="both"/>
      </w:pPr>
      <w:r>
        <w:t xml:space="preserve">The </w:t>
      </w:r>
      <w:proofErr w:type="spellStart"/>
      <w:r w:rsidR="00D113D3">
        <w:rPr>
          <w:b/>
          <w:bCs/>
          <w:lang w:val="id-ID"/>
        </w:rPr>
        <w:t>Maps</w:t>
      </w:r>
      <w:proofErr w:type="spellEnd"/>
      <w:r w:rsidR="000F287F">
        <w:t xml:space="preserve"> </w:t>
      </w:r>
      <w:r w:rsidR="00066126">
        <w:t>page</w:t>
      </w:r>
      <w:r w:rsidR="000F287F">
        <w:t xml:space="preserve"> </w:t>
      </w:r>
      <w:r w:rsidR="00FF0D14">
        <w:t xml:space="preserve">will show </w:t>
      </w:r>
      <w:r w:rsidR="00FF0D14">
        <w:rPr>
          <w:b/>
          <w:bCs/>
        </w:rPr>
        <w:t xml:space="preserve">the information </w:t>
      </w:r>
      <w:r w:rsidR="00FF0D14">
        <w:t xml:space="preserve">of the currently available maps. Each map will display </w:t>
      </w:r>
      <w:r w:rsidR="008B1C0F">
        <w:t>the map’s</w:t>
      </w:r>
      <w:r w:rsidR="00FF0D14">
        <w:t xml:space="preserve"> </w:t>
      </w:r>
      <w:r w:rsidR="00FF0D14" w:rsidRPr="00F8692A">
        <w:rPr>
          <w:b/>
          <w:bCs/>
        </w:rPr>
        <w:t>image, name, and description</w:t>
      </w:r>
      <w:r w:rsidR="00BA6489">
        <w:rPr>
          <w:b/>
          <w:bCs/>
        </w:rPr>
        <w:t>.</w:t>
      </w:r>
    </w:p>
    <w:p w14:paraId="1FD352F2" w14:textId="4EB15A4D" w:rsidR="00066126" w:rsidRDefault="00D113D3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proofErr w:type="spellStart"/>
      <w:r>
        <w:rPr>
          <w:b/>
          <w:lang w:val="id-ID"/>
        </w:rPr>
        <w:t>Agents</w:t>
      </w:r>
      <w:proofErr w:type="spellEnd"/>
    </w:p>
    <w:p w14:paraId="0921D9E5" w14:textId="2D0E26FC" w:rsidR="00066126" w:rsidRPr="006A7903" w:rsidRDefault="00066126" w:rsidP="0099530B">
      <w:pPr>
        <w:pStyle w:val="ListParagraph"/>
        <w:spacing w:line="360" w:lineRule="auto"/>
        <w:ind w:left="567" w:firstLine="283"/>
        <w:jc w:val="both"/>
      </w:pPr>
      <w:r>
        <w:t xml:space="preserve">The </w:t>
      </w:r>
      <w:r w:rsidR="00A74207">
        <w:rPr>
          <w:b/>
          <w:bCs/>
        </w:rPr>
        <w:t>Agents</w:t>
      </w:r>
      <w:r>
        <w:rPr>
          <w:b/>
          <w:bCs/>
        </w:rPr>
        <w:t xml:space="preserve"> </w:t>
      </w:r>
      <w:r w:rsidRPr="009629CC">
        <w:t>page</w:t>
      </w:r>
      <w:r>
        <w:t xml:space="preserve"> will show </w:t>
      </w:r>
      <w:r>
        <w:rPr>
          <w:b/>
          <w:bCs/>
        </w:rPr>
        <w:t xml:space="preserve">the information </w:t>
      </w:r>
      <w:r w:rsidRPr="00354E66">
        <w:rPr>
          <w:bCs/>
        </w:rPr>
        <w:t>and</w:t>
      </w:r>
      <w:r>
        <w:rPr>
          <w:b/>
          <w:bCs/>
        </w:rPr>
        <w:t xml:space="preserve"> </w:t>
      </w:r>
      <w:r w:rsidRPr="009D2C5F">
        <w:rPr>
          <w:bCs/>
        </w:rPr>
        <w:t>the</w:t>
      </w:r>
      <w:r>
        <w:rPr>
          <w:b/>
          <w:bCs/>
        </w:rPr>
        <w:t xml:space="preserve"> image of the characters</w:t>
      </w:r>
      <w:r w:rsidR="008D2976">
        <w:rPr>
          <w:b/>
          <w:bCs/>
        </w:rPr>
        <w:t xml:space="preserve"> </w:t>
      </w:r>
      <w:r w:rsidR="008D2976">
        <w:rPr>
          <w:bCs/>
        </w:rPr>
        <w:t>in the game</w:t>
      </w:r>
      <w:r w:rsidR="00331A40" w:rsidRPr="008D2976">
        <w:rPr>
          <w:bCs/>
        </w:rPr>
        <w:t>.</w:t>
      </w:r>
      <w:r w:rsidR="00802F23">
        <w:rPr>
          <w:bCs/>
        </w:rPr>
        <w:t xml:space="preserve"> Each character has an information that should be provided such as </w:t>
      </w:r>
      <w:proofErr w:type="spellStart"/>
      <w:r w:rsidR="00B17603">
        <w:rPr>
          <w:b/>
          <w:bCs/>
          <w:lang w:val="id-ID"/>
        </w:rPr>
        <w:t>description</w:t>
      </w:r>
      <w:proofErr w:type="spellEnd"/>
      <w:r w:rsidR="00802F23">
        <w:rPr>
          <w:bCs/>
        </w:rPr>
        <w:t xml:space="preserve"> and </w:t>
      </w:r>
      <w:r w:rsidR="00802F23" w:rsidRPr="00802F23">
        <w:rPr>
          <w:b/>
          <w:bCs/>
        </w:rPr>
        <w:t>name</w:t>
      </w:r>
      <w:r w:rsidR="00802F23">
        <w:rPr>
          <w:bCs/>
        </w:rPr>
        <w:t>.</w:t>
      </w:r>
      <w:r w:rsidR="00AB1AEB">
        <w:rPr>
          <w:bCs/>
        </w:rPr>
        <w:t xml:space="preserve"> </w:t>
      </w:r>
      <w:r w:rsidR="00B17603">
        <w:rPr>
          <w:bCs/>
        </w:rPr>
        <w:t xml:space="preserve">We </w:t>
      </w:r>
      <w:r w:rsidR="00B17603">
        <w:t xml:space="preserve">also want to have </w:t>
      </w:r>
      <w:r w:rsidR="00B17603">
        <w:rPr>
          <w:b/>
        </w:rPr>
        <w:t>image-slider</w:t>
      </w:r>
      <w:r w:rsidR="00B17603">
        <w:t xml:space="preserve"> on this page to show the </w:t>
      </w:r>
      <w:proofErr w:type="spellStart"/>
      <w:r w:rsidR="00B17603">
        <w:rPr>
          <w:b/>
          <w:bCs/>
          <w:lang w:val="id-ID"/>
        </w:rPr>
        <w:t>characters</w:t>
      </w:r>
      <w:proofErr w:type="spellEnd"/>
      <w:r w:rsidR="00B17603">
        <w:t xml:space="preserve">. For the </w:t>
      </w:r>
      <w:r w:rsidR="00B17603">
        <w:rPr>
          <w:b/>
          <w:bCs/>
        </w:rPr>
        <w:t>image-slider</w:t>
      </w:r>
      <w:r w:rsidR="00B17603">
        <w:t xml:space="preserve"> must be created and animated </w:t>
      </w:r>
      <w:r w:rsidR="00B17603">
        <w:rPr>
          <w:b/>
          <w:bCs/>
        </w:rPr>
        <w:t>using jQuery</w:t>
      </w:r>
      <w:r w:rsidR="00B17603">
        <w:t>.</w:t>
      </w:r>
    </w:p>
    <w:p w14:paraId="097B1714" w14:textId="12A688E1" w:rsidR="00BA76FC" w:rsidRDefault="00336B14" w:rsidP="00BA76FC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System Requirements</w:t>
      </w:r>
    </w:p>
    <w:p w14:paraId="2441C04D" w14:textId="370FCAC3" w:rsidR="00BA76FC" w:rsidRPr="00B23921" w:rsidRDefault="00AB347B" w:rsidP="002649BD">
      <w:pPr>
        <w:pStyle w:val="ListParagraph"/>
        <w:spacing w:line="360" w:lineRule="auto"/>
        <w:ind w:left="567" w:firstLine="283"/>
        <w:jc w:val="both"/>
        <w:rPr>
          <w:bCs/>
        </w:rPr>
      </w:pPr>
      <w:r w:rsidRPr="002649BD">
        <w:t>T</w:t>
      </w:r>
      <w:r w:rsidR="00BA76FC" w:rsidRPr="002649BD">
        <w:t>he</w:t>
      </w:r>
      <w:r w:rsidR="00BA76FC">
        <w:rPr>
          <w:bCs/>
        </w:rPr>
        <w:t xml:space="preserve"> </w:t>
      </w:r>
      <w:r w:rsidR="00D645E6">
        <w:rPr>
          <w:b/>
        </w:rPr>
        <w:t>System Requirements</w:t>
      </w:r>
      <w:r w:rsidR="00BA76FC">
        <w:rPr>
          <w:b/>
        </w:rPr>
        <w:t xml:space="preserve"> </w:t>
      </w:r>
      <w:r w:rsidR="00BA76FC">
        <w:rPr>
          <w:bCs/>
        </w:rPr>
        <w:t xml:space="preserve">will show </w:t>
      </w:r>
      <w:r w:rsidR="00BA76FC">
        <w:rPr>
          <w:b/>
        </w:rPr>
        <w:t xml:space="preserve">the information </w:t>
      </w:r>
      <w:r w:rsidR="00874AFE" w:rsidRPr="00874AFE">
        <w:rPr>
          <w:b/>
        </w:rPr>
        <w:t>about</w:t>
      </w:r>
      <w:r w:rsidR="00874AFE">
        <w:t xml:space="preserve"> </w:t>
      </w:r>
      <w:r w:rsidR="00A80ACE">
        <w:rPr>
          <w:b/>
          <w:lang w:val="id-ID"/>
        </w:rPr>
        <w:t xml:space="preserve">minimum </w:t>
      </w:r>
      <w:r w:rsidR="00A92988">
        <w:rPr>
          <w:b/>
        </w:rPr>
        <w:t>system requirements</w:t>
      </w:r>
      <w:r w:rsidR="00A80ACE">
        <w:rPr>
          <w:b/>
          <w:lang w:val="id-ID"/>
        </w:rPr>
        <w:t xml:space="preserve"> </w:t>
      </w:r>
      <w:r w:rsidR="00B23921">
        <w:rPr>
          <w:bCs/>
        </w:rPr>
        <w:t>to play the game.</w:t>
      </w:r>
    </w:p>
    <w:p w14:paraId="72B0E0B5" w14:textId="77777777" w:rsidR="00066126" w:rsidRDefault="00066126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Pre-Register</w:t>
      </w:r>
    </w:p>
    <w:p w14:paraId="06A97AA4" w14:textId="56A9F71B" w:rsidR="00066126" w:rsidRDefault="00066126" w:rsidP="002649BD">
      <w:pPr>
        <w:pStyle w:val="ListParagraph"/>
        <w:spacing w:line="360" w:lineRule="auto"/>
        <w:ind w:left="567" w:firstLine="283"/>
        <w:jc w:val="both"/>
      </w:pPr>
      <w:r>
        <w:t xml:space="preserve">This page helps user to register as new player and will be selected to participant the next beta test. Users need to submit some personal information such as </w:t>
      </w:r>
      <w:r>
        <w:rPr>
          <w:b/>
          <w:bCs/>
        </w:rPr>
        <w:t>email</w:t>
      </w:r>
      <w:r w:rsidRPr="005A163D">
        <w:rPr>
          <w:bCs/>
        </w:rPr>
        <w:t>,</w:t>
      </w:r>
      <w:r>
        <w:rPr>
          <w:b/>
          <w:bCs/>
        </w:rPr>
        <w:t xml:space="preserve"> username</w:t>
      </w:r>
      <w:r w:rsidRPr="005A163D">
        <w:rPr>
          <w:bCs/>
        </w:rPr>
        <w:t>,</w:t>
      </w:r>
      <w:r>
        <w:rPr>
          <w:b/>
          <w:bCs/>
        </w:rPr>
        <w:t xml:space="preserve"> password</w:t>
      </w:r>
      <w:r w:rsidRPr="005A163D">
        <w:rPr>
          <w:bCs/>
        </w:rPr>
        <w:t>,</w:t>
      </w:r>
      <w:r>
        <w:rPr>
          <w:b/>
          <w:bCs/>
        </w:rPr>
        <w:t xml:space="preserve"> </w:t>
      </w:r>
      <w:r w:rsidR="00A80ACE">
        <w:rPr>
          <w:b/>
          <w:bCs/>
        </w:rPr>
        <w:t>date of birth</w:t>
      </w:r>
      <w:r w:rsidR="00A80ACE">
        <w:rPr>
          <w:b/>
          <w:bCs/>
          <w:lang w:val="id-ID"/>
        </w:rPr>
        <w:t xml:space="preserve">, </w:t>
      </w:r>
      <w:r>
        <w:rPr>
          <w:b/>
          <w:bCs/>
        </w:rPr>
        <w:t>nation</w:t>
      </w:r>
      <w:r w:rsidR="00EC1724">
        <w:rPr>
          <w:b/>
          <w:bCs/>
        </w:rPr>
        <w:t>ality</w:t>
      </w:r>
      <w:r w:rsidRPr="005A163D">
        <w:rPr>
          <w:bCs/>
        </w:rPr>
        <w:t>,</w:t>
      </w:r>
      <w:r>
        <w:rPr>
          <w:b/>
          <w:bCs/>
        </w:rPr>
        <w:t xml:space="preserve"> and agreement to user terms</w:t>
      </w:r>
      <w:r w:rsidRPr="00AB3038">
        <w:rPr>
          <w:bCs/>
        </w:rPr>
        <w:t>.</w:t>
      </w:r>
      <w:r>
        <w:rPr>
          <w:b/>
          <w:bCs/>
        </w:rPr>
        <w:t xml:space="preserve"> </w:t>
      </w:r>
      <w:r w:rsidR="007F0F81">
        <w:t xml:space="preserve">You are also asked to create </w:t>
      </w:r>
      <w:r w:rsidR="007F0F81" w:rsidRPr="0047430D">
        <w:rPr>
          <w:b/>
        </w:rPr>
        <w:t>5 kind of validation</w:t>
      </w:r>
      <w:r w:rsidR="007F0F81">
        <w:t xml:space="preserve"> using </w:t>
      </w:r>
      <w:r w:rsidR="007F0F81">
        <w:rPr>
          <w:b/>
        </w:rPr>
        <w:t>JavaScript</w:t>
      </w:r>
      <w:r w:rsidR="004D29FD">
        <w:rPr>
          <w:b/>
        </w:rPr>
        <w:t xml:space="preserve"> </w:t>
      </w:r>
      <w:r w:rsidR="004D29FD" w:rsidRPr="00F4601B">
        <w:t>and</w:t>
      </w:r>
      <w:r w:rsidR="004D29FD">
        <w:rPr>
          <w:b/>
        </w:rPr>
        <w:t xml:space="preserve"> </w:t>
      </w:r>
      <w:proofErr w:type="gramStart"/>
      <w:r w:rsidR="004D29FD">
        <w:rPr>
          <w:b/>
        </w:rPr>
        <w:t>don’t</w:t>
      </w:r>
      <w:proofErr w:type="gramEnd"/>
      <w:r w:rsidR="004D29FD">
        <w:rPr>
          <w:b/>
        </w:rPr>
        <w:t xml:space="preserve"> </w:t>
      </w:r>
      <w:r w:rsidR="00B82A0F">
        <w:rPr>
          <w:b/>
        </w:rPr>
        <w:t>use</w:t>
      </w:r>
      <w:r w:rsidR="004D29FD">
        <w:rPr>
          <w:b/>
        </w:rPr>
        <w:t xml:space="preserve"> regular expression</w:t>
      </w:r>
      <w:r w:rsidR="007F0F81" w:rsidRPr="0082588C">
        <w:t>.</w:t>
      </w:r>
    </w:p>
    <w:p w14:paraId="39D8A5E4" w14:textId="77777777" w:rsidR="007F0F81" w:rsidRDefault="007F0F81" w:rsidP="00066126">
      <w:pPr>
        <w:spacing w:line="360" w:lineRule="auto"/>
        <w:jc w:val="both"/>
      </w:pPr>
    </w:p>
    <w:p w14:paraId="4760E33C" w14:textId="77777777" w:rsidR="00066126" w:rsidRDefault="00066126" w:rsidP="0006612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AFA529B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203FEE09" w14:textId="15E6CA2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 w:rsidR="00A448C1" w:rsidRPr="00A448C1">
        <w:rPr>
          <w:b/>
        </w:rPr>
        <w:t>Adobe Photoshop CC 2020</w:t>
      </w:r>
      <w:r w:rsidR="00A448C1"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4F9B8E22" w14:textId="222939EC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297441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1DA89767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67C51738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0F18A028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3EC4C5B8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DE1FD9C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01CB1461" w14:textId="5B612542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 w:rsidR="00C57286">
        <w:rPr>
          <w:b/>
        </w:rPr>
        <w:t>,</w:t>
      </w:r>
      <w:r>
        <w:t xml:space="preserve"> and </w:t>
      </w:r>
      <w:r>
        <w:rPr>
          <w:b/>
        </w:rPr>
        <w:t>mobile devices</w:t>
      </w:r>
      <w:r>
        <w:t>.</w:t>
      </w:r>
    </w:p>
    <w:p w14:paraId="66D98462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61A51333" w14:textId="2FEF129A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6CFF424B" w14:textId="77777777" w:rsidR="00B4284A" w:rsidRDefault="00B4284A" w:rsidP="00066126">
      <w:pPr>
        <w:spacing w:line="360" w:lineRule="auto"/>
        <w:jc w:val="both"/>
        <w:rPr>
          <w:b/>
        </w:rPr>
      </w:pPr>
    </w:p>
    <w:p w14:paraId="14DE8969" w14:textId="4BBEACFD" w:rsidR="00066126" w:rsidRDefault="00066126" w:rsidP="0006612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384A3A9E" w14:textId="77777777" w:rsidR="00066126" w:rsidRDefault="00066126" w:rsidP="0006612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12B77F17" w14:textId="77777777" w:rsidR="00066126" w:rsidRDefault="00066126" w:rsidP="0006612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249357F8" w14:textId="77777777" w:rsidR="00066126" w:rsidRDefault="00066126" w:rsidP="0006612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3A28AED" w14:textId="77777777" w:rsidR="00066126" w:rsidRDefault="00066126" w:rsidP="00066126">
      <w:pPr>
        <w:spacing w:line="360" w:lineRule="auto"/>
        <w:jc w:val="both"/>
      </w:pPr>
    </w:p>
    <w:p w14:paraId="4DB88B07" w14:textId="77777777" w:rsidR="00066126" w:rsidRDefault="00066126" w:rsidP="0006612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BBA58B8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76EA6820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9A9994D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1A6AD440" w14:textId="77777777" w:rsidR="00066126" w:rsidRDefault="00066126" w:rsidP="0006612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0F5D5459" w14:textId="77777777" w:rsidR="00066126" w:rsidRDefault="00066126" w:rsidP="0006612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Other files (image, audio, video, etc.) used in your </w:t>
      </w:r>
      <w:proofErr w:type="gramStart"/>
      <w:r>
        <w:rPr>
          <w:rStyle w:val="longtext"/>
          <w:color w:val="000000"/>
        </w:rPr>
        <w:t>project</w:t>
      </w:r>
      <w:proofErr w:type="gramEnd"/>
    </w:p>
    <w:p w14:paraId="0A799D8C" w14:textId="77777777" w:rsidR="00066126" w:rsidRDefault="00066126" w:rsidP="0006612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*.DOC file (documentation of your project) that contains the reference links of additional files (image, audio, video, etc.) used in your </w:t>
      </w:r>
      <w:proofErr w:type="gramStart"/>
      <w:r>
        <w:rPr>
          <w:rStyle w:val="longtext"/>
          <w:color w:val="000000"/>
        </w:rPr>
        <w:t>project</w:t>
      </w:r>
      <w:proofErr w:type="gramEnd"/>
    </w:p>
    <w:p w14:paraId="769DB4B6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 xml:space="preserve">If there are some hidden creativities, please note them in the existing documentation because they can greatly affect your project </w:t>
      </w:r>
      <w:proofErr w:type="gramStart"/>
      <w:r>
        <w:rPr>
          <w:color w:val="000000"/>
        </w:rPr>
        <w:t>score</w:t>
      </w:r>
      <w:proofErr w:type="gramEnd"/>
    </w:p>
    <w:p w14:paraId="1B2A9471" w14:textId="77777777" w:rsidR="00066126" w:rsidRDefault="00066126" w:rsidP="00066126">
      <w:pPr>
        <w:spacing w:line="360" w:lineRule="auto"/>
        <w:jc w:val="both"/>
        <w:rPr>
          <w:lang w:val="id-ID"/>
        </w:rPr>
      </w:pPr>
    </w:p>
    <w:p w14:paraId="4B8D834C" w14:textId="77777777" w:rsidR="00066126" w:rsidRDefault="00066126" w:rsidP="0006612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0EF2E90F" w14:textId="77777777" w:rsidR="00BC6DE8" w:rsidRPr="00A32343" w:rsidRDefault="00BC6DE8" w:rsidP="00066126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B96E3" w14:textId="77777777" w:rsidR="008F2C0D" w:rsidRDefault="008F2C0D" w:rsidP="00273E4A">
      <w:r>
        <w:separator/>
      </w:r>
    </w:p>
  </w:endnote>
  <w:endnote w:type="continuationSeparator" w:id="0">
    <w:p w14:paraId="51821BA5" w14:textId="77777777" w:rsidR="008F2C0D" w:rsidRDefault="008F2C0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73EBA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4B33231" wp14:editId="099940A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DCE2197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D72FF7">
          <w:rPr>
            <w:sz w:val="22"/>
            <w:szCs w:val="22"/>
            <w:lang w:val="id-ID"/>
          </w:rPr>
          <w:t>of</w:t>
        </w:r>
        <w:proofErr w:type="spellEnd"/>
        <w:r w:rsidR="005B66A9" w:rsidRPr="00D72FF7">
          <w:rPr>
            <w:sz w:val="22"/>
            <w:szCs w:val="22"/>
            <w:lang w:val="id-ID"/>
          </w:rPr>
          <w:t xml:space="preserve">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57EB644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CEA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752A2CE" wp14:editId="183CAC0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CF25C24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8C5C6DD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66AFAC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9F8B" w14:textId="77777777" w:rsidR="008F2C0D" w:rsidRDefault="008F2C0D" w:rsidP="00273E4A">
      <w:r>
        <w:separator/>
      </w:r>
    </w:p>
  </w:footnote>
  <w:footnote w:type="continuationSeparator" w:id="0">
    <w:p w14:paraId="050B9D98" w14:textId="77777777" w:rsidR="008F2C0D" w:rsidRDefault="008F2C0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4B97462F" w14:textId="77777777" w:rsidTr="005D0782">
      <w:tc>
        <w:tcPr>
          <w:tcW w:w="5220" w:type="dxa"/>
        </w:tcPr>
        <w:p w14:paraId="3BD656B5" w14:textId="771E3B31" w:rsidR="005D0782" w:rsidRDefault="007760E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28C93F8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56C43A2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56B471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7483F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FC"/>
    <w:multiLevelType w:val="hybridMultilevel"/>
    <w:tmpl w:val="A6DE016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C42B2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C2670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42C51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C64E21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7"/>
  </w:num>
  <w:num w:numId="5">
    <w:abstractNumId w:val="16"/>
  </w:num>
  <w:num w:numId="6">
    <w:abstractNumId w:val="13"/>
  </w:num>
  <w:num w:numId="7">
    <w:abstractNumId w:val="17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5"/>
  </w:num>
  <w:num w:numId="19">
    <w:abstractNumId w:val="19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00D62"/>
    <w:rsid w:val="00020F10"/>
    <w:rsid w:val="00051154"/>
    <w:rsid w:val="000638D2"/>
    <w:rsid w:val="00066126"/>
    <w:rsid w:val="00072DE7"/>
    <w:rsid w:val="000732DF"/>
    <w:rsid w:val="0008489B"/>
    <w:rsid w:val="00097024"/>
    <w:rsid w:val="00097E31"/>
    <w:rsid w:val="000A0C90"/>
    <w:rsid w:val="000A23D8"/>
    <w:rsid w:val="000A3BF4"/>
    <w:rsid w:val="000A3F41"/>
    <w:rsid w:val="000B69D0"/>
    <w:rsid w:val="000C3015"/>
    <w:rsid w:val="000C36A7"/>
    <w:rsid w:val="000D5FC6"/>
    <w:rsid w:val="000D7ED6"/>
    <w:rsid w:val="000F057A"/>
    <w:rsid w:val="000F1EBF"/>
    <w:rsid w:val="000F287F"/>
    <w:rsid w:val="000F3EB6"/>
    <w:rsid w:val="000F7CFC"/>
    <w:rsid w:val="000F7FC6"/>
    <w:rsid w:val="0011023D"/>
    <w:rsid w:val="001128D4"/>
    <w:rsid w:val="00122BC2"/>
    <w:rsid w:val="00126822"/>
    <w:rsid w:val="0012712A"/>
    <w:rsid w:val="00131DAA"/>
    <w:rsid w:val="00137ED6"/>
    <w:rsid w:val="00145C2E"/>
    <w:rsid w:val="00150E94"/>
    <w:rsid w:val="00151847"/>
    <w:rsid w:val="0015698F"/>
    <w:rsid w:val="00170A49"/>
    <w:rsid w:val="0018324B"/>
    <w:rsid w:val="00183F26"/>
    <w:rsid w:val="00193070"/>
    <w:rsid w:val="00194B79"/>
    <w:rsid w:val="001955A6"/>
    <w:rsid w:val="00196F5D"/>
    <w:rsid w:val="001A12FA"/>
    <w:rsid w:val="001A300E"/>
    <w:rsid w:val="001B3A2E"/>
    <w:rsid w:val="001D4810"/>
    <w:rsid w:val="001E3DB7"/>
    <w:rsid w:val="001E4042"/>
    <w:rsid w:val="001E637E"/>
    <w:rsid w:val="001E7ABE"/>
    <w:rsid w:val="001F64B6"/>
    <w:rsid w:val="00220DF4"/>
    <w:rsid w:val="00224780"/>
    <w:rsid w:val="00235C36"/>
    <w:rsid w:val="002376FA"/>
    <w:rsid w:val="00241D63"/>
    <w:rsid w:val="00252B4C"/>
    <w:rsid w:val="002646AF"/>
    <w:rsid w:val="002649BD"/>
    <w:rsid w:val="00273E4A"/>
    <w:rsid w:val="0027520E"/>
    <w:rsid w:val="00281799"/>
    <w:rsid w:val="002841B3"/>
    <w:rsid w:val="002956DC"/>
    <w:rsid w:val="00296DA6"/>
    <w:rsid w:val="00297441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D7"/>
    <w:rsid w:val="003002A2"/>
    <w:rsid w:val="00305136"/>
    <w:rsid w:val="003054E4"/>
    <w:rsid w:val="00320C87"/>
    <w:rsid w:val="00321362"/>
    <w:rsid w:val="00323347"/>
    <w:rsid w:val="00331A40"/>
    <w:rsid w:val="0033594F"/>
    <w:rsid w:val="00336B14"/>
    <w:rsid w:val="003432E6"/>
    <w:rsid w:val="003439D3"/>
    <w:rsid w:val="00354E66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E376A"/>
    <w:rsid w:val="003F71D2"/>
    <w:rsid w:val="003F7B6F"/>
    <w:rsid w:val="0040481A"/>
    <w:rsid w:val="00404ADD"/>
    <w:rsid w:val="004074A1"/>
    <w:rsid w:val="00411B67"/>
    <w:rsid w:val="00420AFF"/>
    <w:rsid w:val="00421D42"/>
    <w:rsid w:val="00422134"/>
    <w:rsid w:val="00425410"/>
    <w:rsid w:val="00434FFC"/>
    <w:rsid w:val="004353EC"/>
    <w:rsid w:val="00446550"/>
    <w:rsid w:val="00446D31"/>
    <w:rsid w:val="004515C1"/>
    <w:rsid w:val="0045325D"/>
    <w:rsid w:val="004564E4"/>
    <w:rsid w:val="004633AF"/>
    <w:rsid w:val="0046440B"/>
    <w:rsid w:val="00470964"/>
    <w:rsid w:val="004716A8"/>
    <w:rsid w:val="004931F4"/>
    <w:rsid w:val="00494E4C"/>
    <w:rsid w:val="004A6F1F"/>
    <w:rsid w:val="004B47B5"/>
    <w:rsid w:val="004B6AFE"/>
    <w:rsid w:val="004C0F0C"/>
    <w:rsid w:val="004D176C"/>
    <w:rsid w:val="004D29FD"/>
    <w:rsid w:val="004E63C2"/>
    <w:rsid w:val="004E7352"/>
    <w:rsid w:val="005053E8"/>
    <w:rsid w:val="00517FD6"/>
    <w:rsid w:val="00520E03"/>
    <w:rsid w:val="0053039A"/>
    <w:rsid w:val="005314B7"/>
    <w:rsid w:val="00535DA7"/>
    <w:rsid w:val="005447D7"/>
    <w:rsid w:val="0055410B"/>
    <w:rsid w:val="00556E41"/>
    <w:rsid w:val="005666FF"/>
    <w:rsid w:val="00571B72"/>
    <w:rsid w:val="00581FB4"/>
    <w:rsid w:val="00582417"/>
    <w:rsid w:val="00582E4C"/>
    <w:rsid w:val="005A072D"/>
    <w:rsid w:val="005A163D"/>
    <w:rsid w:val="005A32DD"/>
    <w:rsid w:val="005B07D4"/>
    <w:rsid w:val="005B3392"/>
    <w:rsid w:val="005B66A9"/>
    <w:rsid w:val="005C156C"/>
    <w:rsid w:val="005C19B6"/>
    <w:rsid w:val="005D0782"/>
    <w:rsid w:val="005D1628"/>
    <w:rsid w:val="005E18F8"/>
    <w:rsid w:val="005F47E6"/>
    <w:rsid w:val="005F794B"/>
    <w:rsid w:val="0060201C"/>
    <w:rsid w:val="00602468"/>
    <w:rsid w:val="0060486C"/>
    <w:rsid w:val="006211A9"/>
    <w:rsid w:val="00635EE5"/>
    <w:rsid w:val="00643F75"/>
    <w:rsid w:val="006464D0"/>
    <w:rsid w:val="0066105F"/>
    <w:rsid w:val="00664137"/>
    <w:rsid w:val="0067443D"/>
    <w:rsid w:val="006A7903"/>
    <w:rsid w:val="006B31F3"/>
    <w:rsid w:val="006B322D"/>
    <w:rsid w:val="006B36DB"/>
    <w:rsid w:val="006C62FD"/>
    <w:rsid w:val="006D36BC"/>
    <w:rsid w:val="006E79CF"/>
    <w:rsid w:val="006F4D80"/>
    <w:rsid w:val="00701ECA"/>
    <w:rsid w:val="00720962"/>
    <w:rsid w:val="0072245D"/>
    <w:rsid w:val="007227A4"/>
    <w:rsid w:val="00725BB1"/>
    <w:rsid w:val="00733E72"/>
    <w:rsid w:val="00737595"/>
    <w:rsid w:val="00755E50"/>
    <w:rsid w:val="00762C2D"/>
    <w:rsid w:val="00765CD0"/>
    <w:rsid w:val="007760E0"/>
    <w:rsid w:val="00787247"/>
    <w:rsid w:val="007B21E7"/>
    <w:rsid w:val="007B5A6A"/>
    <w:rsid w:val="007C1C37"/>
    <w:rsid w:val="007D1135"/>
    <w:rsid w:val="007E0EE7"/>
    <w:rsid w:val="007F0F81"/>
    <w:rsid w:val="00802F23"/>
    <w:rsid w:val="00805E72"/>
    <w:rsid w:val="00810737"/>
    <w:rsid w:val="00811C48"/>
    <w:rsid w:val="0081210F"/>
    <w:rsid w:val="00825193"/>
    <w:rsid w:val="00833130"/>
    <w:rsid w:val="0083459F"/>
    <w:rsid w:val="0083780E"/>
    <w:rsid w:val="00840350"/>
    <w:rsid w:val="008674E6"/>
    <w:rsid w:val="00874AFE"/>
    <w:rsid w:val="008759D5"/>
    <w:rsid w:val="00876001"/>
    <w:rsid w:val="00876A58"/>
    <w:rsid w:val="00881691"/>
    <w:rsid w:val="008939EF"/>
    <w:rsid w:val="00894072"/>
    <w:rsid w:val="00895B8D"/>
    <w:rsid w:val="008B1C0F"/>
    <w:rsid w:val="008B212E"/>
    <w:rsid w:val="008B7541"/>
    <w:rsid w:val="008C12EC"/>
    <w:rsid w:val="008C1A4A"/>
    <w:rsid w:val="008C2285"/>
    <w:rsid w:val="008D1B94"/>
    <w:rsid w:val="008D2976"/>
    <w:rsid w:val="008D411F"/>
    <w:rsid w:val="008F2C0D"/>
    <w:rsid w:val="008F563C"/>
    <w:rsid w:val="009010C1"/>
    <w:rsid w:val="0090372F"/>
    <w:rsid w:val="00932B6E"/>
    <w:rsid w:val="0093677F"/>
    <w:rsid w:val="00937B93"/>
    <w:rsid w:val="00944ADA"/>
    <w:rsid w:val="009568C5"/>
    <w:rsid w:val="00961A2D"/>
    <w:rsid w:val="009629CC"/>
    <w:rsid w:val="00966B27"/>
    <w:rsid w:val="0097243E"/>
    <w:rsid w:val="00973849"/>
    <w:rsid w:val="009832E4"/>
    <w:rsid w:val="00986E0A"/>
    <w:rsid w:val="0099530B"/>
    <w:rsid w:val="009A2464"/>
    <w:rsid w:val="009A3737"/>
    <w:rsid w:val="009B52A6"/>
    <w:rsid w:val="009C6ADD"/>
    <w:rsid w:val="009C7801"/>
    <w:rsid w:val="009D21F6"/>
    <w:rsid w:val="009D2C5F"/>
    <w:rsid w:val="009D5A80"/>
    <w:rsid w:val="009E29D9"/>
    <w:rsid w:val="00A0322A"/>
    <w:rsid w:val="00A036FB"/>
    <w:rsid w:val="00A1473C"/>
    <w:rsid w:val="00A32343"/>
    <w:rsid w:val="00A377C4"/>
    <w:rsid w:val="00A448C1"/>
    <w:rsid w:val="00A46082"/>
    <w:rsid w:val="00A474C6"/>
    <w:rsid w:val="00A50AF3"/>
    <w:rsid w:val="00A52AB7"/>
    <w:rsid w:val="00A53D38"/>
    <w:rsid w:val="00A552D5"/>
    <w:rsid w:val="00A72154"/>
    <w:rsid w:val="00A74207"/>
    <w:rsid w:val="00A80ACE"/>
    <w:rsid w:val="00A92988"/>
    <w:rsid w:val="00A933D3"/>
    <w:rsid w:val="00AA1407"/>
    <w:rsid w:val="00AB0E0A"/>
    <w:rsid w:val="00AB124D"/>
    <w:rsid w:val="00AB1AEB"/>
    <w:rsid w:val="00AB3038"/>
    <w:rsid w:val="00AB347B"/>
    <w:rsid w:val="00AB42BB"/>
    <w:rsid w:val="00AC0C63"/>
    <w:rsid w:val="00AC5D98"/>
    <w:rsid w:val="00AD0B16"/>
    <w:rsid w:val="00AD2114"/>
    <w:rsid w:val="00AD7B46"/>
    <w:rsid w:val="00AE1AE9"/>
    <w:rsid w:val="00AE39D8"/>
    <w:rsid w:val="00AE3BEA"/>
    <w:rsid w:val="00AE548F"/>
    <w:rsid w:val="00AE661D"/>
    <w:rsid w:val="00AF264E"/>
    <w:rsid w:val="00AF338E"/>
    <w:rsid w:val="00B04C4C"/>
    <w:rsid w:val="00B17603"/>
    <w:rsid w:val="00B17AD5"/>
    <w:rsid w:val="00B17D14"/>
    <w:rsid w:val="00B212C7"/>
    <w:rsid w:val="00B23921"/>
    <w:rsid w:val="00B25A20"/>
    <w:rsid w:val="00B4284A"/>
    <w:rsid w:val="00B440FB"/>
    <w:rsid w:val="00B4674F"/>
    <w:rsid w:val="00B517FB"/>
    <w:rsid w:val="00B67595"/>
    <w:rsid w:val="00B7140C"/>
    <w:rsid w:val="00B81979"/>
    <w:rsid w:val="00B82A0F"/>
    <w:rsid w:val="00B948DA"/>
    <w:rsid w:val="00B9609E"/>
    <w:rsid w:val="00BA6489"/>
    <w:rsid w:val="00BA76FC"/>
    <w:rsid w:val="00BB2E3C"/>
    <w:rsid w:val="00BB4EB2"/>
    <w:rsid w:val="00BC6DE8"/>
    <w:rsid w:val="00BE0705"/>
    <w:rsid w:val="00BF2997"/>
    <w:rsid w:val="00BF7C45"/>
    <w:rsid w:val="00C040F5"/>
    <w:rsid w:val="00C073CA"/>
    <w:rsid w:val="00C12B34"/>
    <w:rsid w:val="00C25F66"/>
    <w:rsid w:val="00C44051"/>
    <w:rsid w:val="00C525FC"/>
    <w:rsid w:val="00C540C7"/>
    <w:rsid w:val="00C56C03"/>
    <w:rsid w:val="00C57286"/>
    <w:rsid w:val="00C57A8A"/>
    <w:rsid w:val="00C57FE8"/>
    <w:rsid w:val="00C61992"/>
    <w:rsid w:val="00C6505F"/>
    <w:rsid w:val="00C6549A"/>
    <w:rsid w:val="00C8483C"/>
    <w:rsid w:val="00C915BF"/>
    <w:rsid w:val="00CA093A"/>
    <w:rsid w:val="00CA1A9A"/>
    <w:rsid w:val="00CB3B33"/>
    <w:rsid w:val="00CB736B"/>
    <w:rsid w:val="00CD032A"/>
    <w:rsid w:val="00CD64BC"/>
    <w:rsid w:val="00CF11B0"/>
    <w:rsid w:val="00D113D3"/>
    <w:rsid w:val="00D21DEE"/>
    <w:rsid w:val="00D22C95"/>
    <w:rsid w:val="00D2369E"/>
    <w:rsid w:val="00D30822"/>
    <w:rsid w:val="00D3685C"/>
    <w:rsid w:val="00D37E0D"/>
    <w:rsid w:val="00D441F0"/>
    <w:rsid w:val="00D47C75"/>
    <w:rsid w:val="00D60A6D"/>
    <w:rsid w:val="00D645E6"/>
    <w:rsid w:val="00D67DFC"/>
    <w:rsid w:val="00D72FF7"/>
    <w:rsid w:val="00D8718D"/>
    <w:rsid w:val="00D874F2"/>
    <w:rsid w:val="00D953CE"/>
    <w:rsid w:val="00D95848"/>
    <w:rsid w:val="00DA2E29"/>
    <w:rsid w:val="00DA4A85"/>
    <w:rsid w:val="00DA51A9"/>
    <w:rsid w:val="00DB0A75"/>
    <w:rsid w:val="00DC4B9D"/>
    <w:rsid w:val="00DC700A"/>
    <w:rsid w:val="00DD38EB"/>
    <w:rsid w:val="00DE2FA6"/>
    <w:rsid w:val="00DF2179"/>
    <w:rsid w:val="00DF224B"/>
    <w:rsid w:val="00DF4DCF"/>
    <w:rsid w:val="00E00CE1"/>
    <w:rsid w:val="00E0375C"/>
    <w:rsid w:val="00E03DA9"/>
    <w:rsid w:val="00E047D9"/>
    <w:rsid w:val="00E20012"/>
    <w:rsid w:val="00E27CCE"/>
    <w:rsid w:val="00E335DA"/>
    <w:rsid w:val="00E36B77"/>
    <w:rsid w:val="00E36EA8"/>
    <w:rsid w:val="00E47CAE"/>
    <w:rsid w:val="00E502A7"/>
    <w:rsid w:val="00E642BF"/>
    <w:rsid w:val="00E660C4"/>
    <w:rsid w:val="00E664D9"/>
    <w:rsid w:val="00E752AA"/>
    <w:rsid w:val="00E83F0C"/>
    <w:rsid w:val="00EB5190"/>
    <w:rsid w:val="00EC1724"/>
    <w:rsid w:val="00ED5890"/>
    <w:rsid w:val="00EF17AC"/>
    <w:rsid w:val="00EF64BD"/>
    <w:rsid w:val="00F22A92"/>
    <w:rsid w:val="00F2595B"/>
    <w:rsid w:val="00F349E1"/>
    <w:rsid w:val="00F36E33"/>
    <w:rsid w:val="00F424B7"/>
    <w:rsid w:val="00F4601B"/>
    <w:rsid w:val="00F53807"/>
    <w:rsid w:val="00F712CE"/>
    <w:rsid w:val="00F7738C"/>
    <w:rsid w:val="00F80742"/>
    <w:rsid w:val="00F8692A"/>
    <w:rsid w:val="00F955DA"/>
    <w:rsid w:val="00FA41A2"/>
    <w:rsid w:val="00FA67B4"/>
    <w:rsid w:val="00FB3939"/>
    <w:rsid w:val="00FC245F"/>
    <w:rsid w:val="00FC3D09"/>
    <w:rsid w:val="00FF0D14"/>
    <w:rsid w:val="00FF3E04"/>
    <w:rsid w:val="00FF4639"/>
    <w:rsid w:val="00FF5E1E"/>
    <w:rsid w:val="00FF6944"/>
    <w:rsid w:val="00FF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83EBF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E3BE-8EFC-40C6-986C-4B4E5EAB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88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195</cp:revision>
  <dcterms:created xsi:type="dcterms:W3CDTF">2017-06-21T03:38:00Z</dcterms:created>
  <dcterms:modified xsi:type="dcterms:W3CDTF">2021-02-03T12:27:00Z</dcterms:modified>
</cp:coreProperties>
</file>